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FF9" w:rsidRDefault="00B105E5" w:rsidP="004B6DF7">
      <w:pPr>
        <w:pStyle w:val="Prrafodelista"/>
        <w:numPr>
          <w:ilvl w:val="0"/>
          <w:numId w:val="2"/>
        </w:numPr>
      </w:pPr>
      <w:r>
        <w:t>Índice de crecimiento de ventas</w:t>
      </w:r>
    </w:p>
    <w:p w:rsidR="00B105E5" w:rsidRDefault="00B105E5" w:rsidP="00B105E5">
      <w:pPr>
        <w:pStyle w:val="Prrafodelista"/>
      </w:pPr>
    </w:p>
    <w:p w:rsidR="00B105E5" w:rsidRDefault="00B105E5" w:rsidP="00B105E5">
      <w:pPr>
        <w:pStyle w:val="Prrafodelista"/>
      </w:pPr>
      <m:oMathPara>
        <m:oMath>
          <m:r>
            <w:rPr>
              <w:rFonts w:ascii="Cambria Math" w:hAnsi="Cambria Math"/>
            </w:rPr>
            <m:t>Icv=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total ventas </m:t>
              </m:r>
              <m:r>
                <w:rPr>
                  <w:rFonts w:ascii="Cambria Math" w:hAnsi="Cambria Math"/>
                </w:rPr>
                <m:t>trimestre</m:t>
              </m:r>
              <m:r>
                <w:rPr>
                  <w:rFonts w:ascii="Cambria Math" w:hAnsi="Cambria Math"/>
                </w:rPr>
                <m:t xml:space="preserve"> actual-total ventas </m:t>
              </m:r>
              <m:r>
                <w:rPr>
                  <w:rFonts w:ascii="Cambria Math" w:hAnsi="Cambria Math"/>
                </w:rPr>
                <m:t>trimestre</m:t>
              </m:r>
              <m:r>
                <w:rPr>
                  <w:rFonts w:ascii="Cambria Math" w:hAnsi="Cambria Math"/>
                </w:rPr>
                <m:t xml:space="preserve"> anterior</m:t>
              </m:r>
            </m:num>
            <m:den>
              <m:r>
                <w:rPr>
                  <w:rFonts w:ascii="Cambria Math" w:hAnsi="Cambria Math"/>
                </w:rPr>
                <m:t xml:space="preserve">total ventas </m:t>
              </m:r>
              <m:r>
                <w:rPr>
                  <w:rFonts w:ascii="Cambria Math" w:hAnsi="Cambria Math"/>
                </w:rPr>
                <m:t>trimestre</m:t>
              </m:r>
              <m:r>
                <w:rPr>
                  <w:rFonts w:ascii="Cambria Math" w:hAnsi="Cambria Math"/>
                </w:rPr>
                <m:t xml:space="preserve"> anterior</m:t>
              </m:r>
            </m:den>
          </m:f>
        </m:oMath>
      </m:oMathPara>
    </w:p>
    <w:p w:rsidR="00B105E5" w:rsidRDefault="00B105E5" w:rsidP="00B105E5">
      <w:pPr>
        <w:pStyle w:val="Prrafodelista"/>
      </w:pPr>
    </w:p>
    <w:p w:rsidR="00B105E5" w:rsidRDefault="00B105E5" w:rsidP="00B105E5">
      <w:pPr>
        <w:pStyle w:val="Prrafodelista"/>
      </w:pPr>
    </w:p>
    <w:p w:rsidR="004B6DF7" w:rsidRDefault="004B6DF7" w:rsidP="00B105E5">
      <w:pPr>
        <w:pStyle w:val="Prrafodelista"/>
      </w:pPr>
      <w:r>
        <w:t>Resultado: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El resultado puede dar negativo o positivo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Si da positivo indica el porcentaje de crecimiento de ventas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Si da negativo indica el porcentaje de decrecimiento de ventas</w:t>
      </w:r>
    </w:p>
    <w:p w:rsidR="004B6DF7" w:rsidRDefault="004B6DF7" w:rsidP="004B6DF7">
      <w:pPr>
        <w:ind w:firstLine="708"/>
      </w:pPr>
      <w:r>
        <w:t>Ejemplo: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 xml:space="preserve">0.2  -&gt; indica que las ventas en el </w:t>
      </w:r>
      <w:r w:rsidR="00A35C17">
        <w:t>trimestre</w:t>
      </w:r>
      <w:r>
        <w:t xml:space="preserve"> actual aumentaron en un 20% con respecto al </w:t>
      </w:r>
      <w:r w:rsidR="00A35C17">
        <w:t>trimestre</w:t>
      </w:r>
      <w:r>
        <w:t xml:space="preserve"> anterior.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 xml:space="preserve">-0.2 -&gt; indica que las ventas en el </w:t>
      </w:r>
      <w:r w:rsidR="00A35C17">
        <w:t>trimestre</w:t>
      </w:r>
      <w:r>
        <w:t xml:space="preserve"> actual disminuyeron en un 20% con respecto al </w:t>
      </w:r>
      <w:r w:rsidR="00A35C17">
        <w:t>trimestre</w:t>
      </w:r>
      <w:r>
        <w:t xml:space="preserve"> anterior.</w:t>
      </w:r>
    </w:p>
    <w:p w:rsidR="004B6DF7" w:rsidRDefault="004B6DF7" w:rsidP="00B105E5">
      <w:pPr>
        <w:pStyle w:val="Prrafodelista"/>
      </w:pPr>
    </w:p>
    <w:p w:rsidR="00D42DBE" w:rsidRDefault="00D42DBE" w:rsidP="00B105E5">
      <w:pPr>
        <w:pStyle w:val="Prrafodelista"/>
      </w:pPr>
      <w:r>
        <w:t>KPI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1 -&gt; Si el incremento de ventas da por encima de 0.5.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0-&gt; Si el incremento de ventas da por encima de 0.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-1-&gt; Si el incremento de negativo.</w:t>
      </w:r>
    </w:p>
    <w:p w:rsidR="00D42DBE" w:rsidRDefault="00D42DBE" w:rsidP="00B105E5">
      <w:pPr>
        <w:pStyle w:val="Prrafodelista"/>
      </w:pPr>
    </w:p>
    <w:p w:rsidR="00D42DBE" w:rsidRDefault="00D42DBE" w:rsidP="00B105E5">
      <w:pPr>
        <w:pStyle w:val="Prrafodelista"/>
      </w:pPr>
    </w:p>
    <w:p w:rsidR="00B105E5" w:rsidRDefault="00B105E5" w:rsidP="004B6DF7">
      <w:pPr>
        <w:pStyle w:val="Prrafodelista"/>
        <w:numPr>
          <w:ilvl w:val="0"/>
          <w:numId w:val="2"/>
        </w:numPr>
      </w:pPr>
      <w:r>
        <w:t>Índice de ingresos por entrada al parque respecto a las ventas de productos</w:t>
      </w:r>
    </w:p>
    <w:p w:rsidR="00B105E5" w:rsidRDefault="00B105E5" w:rsidP="00B105E5"/>
    <w:p w:rsidR="00B105E5" w:rsidRDefault="00AC36F2" w:rsidP="00B105E5">
      <m:oMathPara>
        <m:oMath>
          <m:r>
            <w:rPr>
              <w:rFonts w:ascii="Cambria Math" w:hAnsi="Cambria Math"/>
            </w:rPr>
            <m:t>Iip=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ingresos por venta de entradas al parque</m:t>
              </m:r>
            </m:num>
            <m:den>
              <m:r>
                <w:rPr>
                  <w:rFonts w:ascii="Cambria Math" w:hAnsi="Cambria Math"/>
                </w:rPr>
                <m:t>Total ingresos por venta de productos</m:t>
              </m:r>
            </m:den>
          </m:f>
        </m:oMath>
      </m:oMathPara>
    </w:p>
    <w:p w:rsidR="00B105E5" w:rsidRDefault="00B105E5" w:rsidP="00B105E5"/>
    <w:p w:rsidR="004B6DF7" w:rsidRDefault="004B6DF7" w:rsidP="00B105E5">
      <w:r>
        <w:tab/>
        <w:t>Resultado: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El resultado significa el porcentaje de ingresos por venta de entradas al parque respecto a la venta de productos.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El resultado puede dar entre 0-1, significa que hubo  más ingresos por venta de productos.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El resultado puede dar por encima de 1 significa que hubo más ingresos por ingresos por venta de entradas al parque.</w:t>
      </w:r>
    </w:p>
    <w:p w:rsidR="004B6DF7" w:rsidRDefault="004B6DF7" w:rsidP="004B6DF7">
      <w:pPr>
        <w:pStyle w:val="Prrafodelista"/>
      </w:pPr>
    </w:p>
    <w:p w:rsidR="004B6DF7" w:rsidRDefault="004B6DF7" w:rsidP="004B6DF7">
      <w:pPr>
        <w:pStyle w:val="Prrafodelista"/>
      </w:pPr>
      <w:r>
        <w:t>Ejemplo: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0.5-&gt;</w:t>
      </w:r>
      <w:r w:rsidR="00164A4D">
        <w:t xml:space="preserve"> I</w:t>
      </w:r>
      <w:r>
        <w:t xml:space="preserve">ndica que  los ingresos por venta de entradas al parque </w:t>
      </w:r>
      <w:r w:rsidR="00164A4D">
        <w:t xml:space="preserve"> fueron la mitad (50%) de los ingresos por venta de productos.</w:t>
      </w:r>
    </w:p>
    <w:p w:rsidR="004B6DF7" w:rsidRDefault="004B6DF7" w:rsidP="004B6DF7">
      <w:pPr>
        <w:pStyle w:val="Prrafodelista"/>
        <w:numPr>
          <w:ilvl w:val="0"/>
          <w:numId w:val="1"/>
        </w:numPr>
      </w:pPr>
      <w:r>
        <w:t>1.5-&gt;</w:t>
      </w:r>
      <w:r w:rsidR="00164A4D">
        <w:t>Indica que los ingresos por venta de entradas al parque fueron el 50% más de los ingresos por venta de productos.</w:t>
      </w:r>
    </w:p>
    <w:p w:rsidR="004B6DF7" w:rsidRDefault="004B6DF7" w:rsidP="004B6DF7">
      <w:pPr>
        <w:pStyle w:val="Prrafodelista"/>
      </w:pPr>
    </w:p>
    <w:p w:rsidR="00D42DBE" w:rsidRDefault="00D42DBE" w:rsidP="00D42DBE">
      <w:pPr>
        <w:pStyle w:val="Prrafodelista"/>
      </w:pPr>
      <w:r>
        <w:lastRenderedPageBreak/>
        <w:t>KPI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1 -&gt; Si el resultado es mayor que 1.5.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0-&gt; Si el resultado es mayor a 1.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-1-&gt; Si el resultado es menor a 1.</w:t>
      </w:r>
    </w:p>
    <w:p w:rsidR="00D42DBE" w:rsidRDefault="00D42DBE" w:rsidP="004B6DF7">
      <w:pPr>
        <w:pStyle w:val="Prrafodelista"/>
      </w:pPr>
    </w:p>
    <w:p w:rsidR="00D42DBE" w:rsidRDefault="00D42DBE" w:rsidP="004B6DF7">
      <w:pPr>
        <w:pStyle w:val="Prrafodelista"/>
      </w:pPr>
    </w:p>
    <w:p w:rsidR="00B105E5" w:rsidRDefault="00B105E5" w:rsidP="004B6DF7">
      <w:pPr>
        <w:pStyle w:val="Prrafodelista"/>
        <w:numPr>
          <w:ilvl w:val="0"/>
          <w:numId w:val="2"/>
        </w:numPr>
      </w:pPr>
      <w:r>
        <w:t>Índice de aumento de ventas en los empleados capacitados</w:t>
      </w:r>
    </w:p>
    <w:p w:rsidR="00AC36F2" w:rsidRDefault="00AC36F2" w:rsidP="00AC36F2">
      <w:pPr>
        <w:pStyle w:val="Prrafodelista"/>
      </w:pPr>
    </w:p>
    <w:p w:rsidR="00B105E5" w:rsidRPr="00AC36F2" w:rsidRDefault="00B105E5" w:rsidP="00B105E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Icv=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ventas empleados capacitados-total ventas empleados no capacitados</m:t>
              </m:r>
            </m:num>
            <m:den>
              <m:r>
                <w:rPr>
                  <w:rFonts w:ascii="Cambria Math" w:hAnsi="Cambria Math"/>
                </w:rPr>
                <m:t>total ventas empleados no capacitados</m:t>
              </m:r>
            </m:den>
          </m:f>
        </m:oMath>
      </m:oMathPara>
    </w:p>
    <w:p w:rsidR="00B105E5" w:rsidRDefault="00B105E5" w:rsidP="00B105E5"/>
    <w:p w:rsidR="001C52BA" w:rsidRDefault="001C52BA" w:rsidP="001C52BA">
      <w:pPr>
        <w:pStyle w:val="Prrafodelista"/>
      </w:pPr>
      <w:r>
        <w:t>Resultado: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El resultado puede dar negativo o positivo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Si da positivo indica el porcentaje de aumento de ventas de los empleados capacitados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Si da negativo indica el porcentaje de decrecimiento de ventas de los empleados capacitados</w:t>
      </w:r>
    </w:p>
    <w:p w:rsidR="001C52BA" w:rsidRDefault="001C52BA" w:rsidP="001C52BA">
      <w:pPr>
        <w:ind w:firstLine="708"/>
      </w:pPr>
      <w:r>
        <w:t>Ejemplo: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 xml:space="preserve">0.3  -&gt; indica que las ventas de los empleados capacitados aumentaron en un 30% con respecto al </w:t>
      </w:r>
      <w:r w:rsidR="00A35C17">
        <w:t>trimestre</w:t>
      </w:r>
      <w:r>
        <w:t xml:space="preserve"> anterior.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 xml:space="preserve">-0.3 -&gt; indica que las ventas de los empleados capacitados disminuyeron en un 30% con respecto al </w:t>
      </w:r>
      <w:r w:rsidR="00A35C17">
        <w:t>trimestre</w:t>
      </w:r>
      <w:r>
        <w:t xml:space="preserve"> anterior.</w:t>
      </w:r>
    </w:p>
    <w:p w:rsidR="00D42DBE" w:rsidRDefault="00D42DBE" w:rsidP="00D42DBE">
      <w:pPr>
        <w:pStyle w:val="Prrafodelista"/>
      </w:pPr>
    </w:p>
    <w:p w:rsidR="00D42DBE" w:rsidRDefault="00D42DBE" w:rsidP="00D42DBE">
      <w:pPr>
        <w:pStyle w:val="Prrafodelista"/>
      </w:pPr>
      <w:r>
        <w:t>KPI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1 -&gt; Si el aumento de ventas da por encima de 0.5.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0-&gt; Si el aumento de ventas da por encima de 0.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-1-&gt; Si resultado de negativo.</w:t>
      </w:r>
    </w:p>
    <w:p w:rsidR="00D42DBE" w:rsidRDefault="00D42DBE" w:rsidP="001C52BA">
      <w:pPr>
        <w:pStyle w:val="Prrafodelista"/>
        <w:numPr>
          <w:ilvl w:val="0"/>
          <w:numId w:val="1"/>
        </w:numPr>
      </w:pPr>
    </w:p>
    <w:p w:rsidR="001C52BA" w:rsidRDefault="001C52BA" w:rsidP="00B105E5"/>
    <w:p w:rsidR="00B105E5" w:rsidRDefault="00B105E5" w:rsidP="004B6DF7">
      <w:pPr>
        <w:pStyle w:val="Prrafodelista"/>
        <w:numPr>
          <w:ilvl w:val="0"/>
          <w:numId w:val="2"/>
        </w:numPr>
      </w:pPr>
      <w:r>
        <w:t>Tasa de rendimiento de los empleados</w:t>
      </w:r>
    </w:p>
    <w:p w:rsidR="00B105E5" w:rsidRDefault="00B105E5" w:rsidP="00B105E5">
      <w:pPr>
        <w:pStyle w:val="Prrafodelista"/>
      </w:pPr>
    </w:p>
    <w:p w:rsidR="00AC36F2" w:rsidRDefault="00AC36F2" w:rsidP="00B105E5">
      <w:pPr>
        <w:pStyle w:val="Prrafodelista"/>
      </w:pPr>
      <m:oMathPara>
        <m:oMath>
          <m:r>
            <w:rPr>
              <w:rFonts w:ascii="Cambria Math" w:hAnsi="Cambria Math"/>
            </w:rPr>
            <m:t>Tre=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total ventas empleado </m:t>
              </m:r>
              <m:r>
                <w:rPr>
                  <w:rFonts w:ascii="Cambria Math" w:hAnsi="Cambria Math"/>
                </w:rPr>
                <m:t>trimestre</m:t>
              </m:r>
              <m:r>
                <w:rPr>
                  <w:rFonts w:ascii="Cambria Math" w:hAnsi="Cambria Math"/>
                </w:rPr>
                <m:t xml:space="preserve"> actual-total ventas empleados </m:t>
              </m:r>
              <m:r>
                <w:rPr>
                  <w:rFonts w:ascii="Cambria Math" w:hAnsi="Cambria Math"/>
                </w:rPr>
                <m:t>trimestre</m:t>
              </m:r>
              <m:r>
                <w:rPr>
                  <w:rFonts w:ascii="Cambria Math" w:hAnsi="Cambria Math"/>
                </w:rPr>
                <m:t xml:space="preserve"> anterior</m:t>
              </m:r>
            </m:num>
            <m:den>
              <m:r>
                <w:rPr>
                  <w:rFonts w:ascii="Cambria Math" w:hAnsi="Cambria Math"/>
                </w:rPr>
                <m:t xml:space="preserve">total ventas empleados </m:t>
              </m:r>
              <m:r>
                <w:rPr>
                  <w:rFonts w:ascii="Cambria Math" w:hAnsi="Cambria Math"/>
                </w:rPr>
                <m:t>trimestre</m:t>
              </m:r>
              <m:r>
                <w:rPr>
                  <w:rFonts w:ascii="Cambria Math" w:hAnsi="Cambria Math"/>
                </w:rPr>
                <m:t xml:space="preserve"> anterior</m:t>
              </m:r>
            </m:den>
          </m:f>
        </m:oMath>
      </m:oMathPara>
    </w:p>
    <w:p w:rsidR="00AC36F2" w:rsidRDefault="00AC36F2" w:rsidP="00B105E5">
      <w:pPr>
        <w:pStyle w:val="Prrafodelista"/>
      </w:pPr>
    </w:p>
    <w:p w:rsidR="001C52BA" w:rsidRDefault="001C52BA" w:rsidP="00B105E5">
      <w:pPr>
        <w:pStyle w:val="Prrafodelista"/>
      </w:pPr>
    </w:p>
    <w:p w:rsidR="001C52BA" w:rsidRDefault="001C52BA" w:rsidP="001C52BA">
      <w:pPr>
        <w:pStyle w:val="Prrafodelista"/>
      </w:pPr>
      <w:r>
        <w:t>Resultado: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El resultado puede dar negativo o positivo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Si da positivo indica el porcentaje de aumento de ventas de los empleados.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>Si da negativo indica el porcentaje de decrecimiento de ventas de los empleados.</w:t>
      </w:r>
    </w:p>
    <w:p w:rsidR="001C52BA" w:rsidRDefault="001C52BA" w:rsidP="001C52BA">
      <w:pPr>
        <w:ind w:firstLine="708"/>
      </w:pPr>
      <w:r>
        <w:t>Ejemplo: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lastRenderedPageBreak/>
        <w:t xml:space="preserve">0.4  -&gt; indica que las ventas de los empleados aumentaron en un 40% con respecto al </w:t>
      </w:r>
      <w:r w:rsidR="00A35C17">
        <w:t>trimestre</w:t>
      </w:r>
      <w:r>
        <w:t xml:space="preserve"> anterior.</w:t>
      </w:r>
    </w:p>
    <w:p w:rsidR="001C52BA" w:rsidRDefault="001C52BA" w:rsidP="001C52BA">
      <w:pPr>
        <w:pStyle w:val="Prrafodelista"/>
        <w:numPr>
          <w:ilvl w:val="0"/>
          <w:numId w:val="1"/>
        </w:numPr>
      </w:pPr>
      <w:r>
        <w:t xml:space="preserve">-0.4 -&gt; indica que las ventas de los empleados disminuyeron en un 40% con respecto al </w:t>
      </w:r>
      <w:r w:rsidR="00A35C17">
        <w:t>trimestre</w:t>
      </w:r>
      <w:r>
        <w:t xml:space="preserve"> anterior.</w:t>
      </w:r>
    </w:p>
    <w:p w:rsidR="001C52BA" w:rsidRDefault="001C52BA" w:rsidP="00B105E5">
      <w:pPr>
        <w:pStyle w:val="Prrafodelista"/>
      </w:pPr>
    </w:p>
    <w:p w:rsidR="00D42DBE" w:rsidRDefault="00D42DBE" w:rsidP="00D42DBE">
      <w:pPr>
        <w:pStyle w:val="Prrafodelista"/>
      </w:pPr>
      <w:r>
        <w:t>KPI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1 -&gt; Si el resultado da por encima de 0.5.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0-&gt; Si el resultado da por encima de 0.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-1-&gt; Si resultado de negativo.</w:t>
      </w:r>
    </w:p>
    <w:p w:rsidR="00D42DBE" w:rsidRDefault="00D42DBE" w:rsidP="00B105E5">
      <w:pPr>
        <w:pStyle w:val="Prrafodelista"/>
      </w:pPr>
    </w:p>
    <w:p w:rsidR="001C52BA" w:rsidRDefault="001C52BA" w:rsidP="00B105E5">
      <w:pPr>
        <w:pStyle w:val="Prrafodelista"/>
      </w:pPr>
    </w:p>
    <w:p w:rsidR="001C52BA" w:rsidRDefault="001C52BA" w:rsidP="00B105E5">
      <w:pPr>
        <w:pStyle w:val="Prrafodelista"/>
      </w:pPr>
    </w:p>
    <w:p w:rsidR="00B105E5" w:rsidRDefault="00B105E5" w:rsidP="004B6DF7">
      <w:pPr>
        <w:pStyle w:val="Prrafodelista"/>
        <w:numPr>
          <w:ilvl w:val="0"/>
          <w:numId w:val="2"/>
        </w:numPr>
      </w:pPr>
      <w:r>
        <w:t>Coeficiente de rotación de los productos en inventario</w:t>
      </w:r>
    </w:p>
    <w:p w:rsidR="00B105E5" w:rsidRDefault="00B105E5" w:rsidP="00B105E5">
      <w:pPr>
        <w:pStyle w:val="Prrafodelista"/>
      </w:pPr>
    </w:p>
    <w:p w:rsidR="00B105E5" w:rsidRPr="001C52BA" w:rsidRDefault="00AC36F2" w:rsidP="00B105E5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Crp=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total de ventas de un producto durante un </m:t>
              </m:r>
              <m:r>
                <w:rPr>
                  <w:rFonts w:ascii="Cambria Math" w:hAnsi="Cambria Math"/>
                </w:rPr>
                <m:t>trimestre</m:t>
              </m:r>
            </m:num>
            <m:den>
              <m:r>
                <w:rPr>
                  <w:rFonts w:ascii="Cambria Math" w:hAnsi="Cambria Math"/>
                </w:rPr>
                <m:t xml:space="preserve">promedio de productos existentes al finalizar los dias durante el  </m:t>
              </m:r>
              <m:r>
                <w:rPr>
                  <w:rFonts w:ascii="Cambria Math" w:hAnsi="Cambria Math"/>
                </w:rPr>
                <m:t>trimestre</m:t>
              </m:r>
            </m:den>
          </m:f>
        </m:oMath>
      </m:oMathPara>
    </w:p>
    <w:p w:rsidR="001C52BA" w:rsidRDefault="001C52BA" w:rsidP="00B105E5">
      <w:pPr>
        <w:pStyle w:val="Prrafodelista"/>
        <w:rPr>
          <w:rFonts w:eastAsiaTheme="minorEastAsia"/>
        </w:rPr>
      </w:pPr>
    </w:p>
    <w:p w:rsidR="001C52BA" w:rsidRDefault="001C52BA" w:rsidP="00B105E5">
      <w:pPr>
        <w:pStyle w:val="Prrafodelista"/>
        <w:rPr>
          <w:rFonts w:eastAsiaTheme="minorEastAsia"/>
        </w:rPr>
      </w:pPr>
    </w:p>
    <w:p w:rsidR="001C52BA" w:rsidRDefault="001C52BA" w:rsidP="00A35C17">
      <w:pPr>
        <w:pStyle w:val="Prrafodelista"/>
        <w:ind w:left="1416" w:hanging="696"/>
        <w:rPr>
          <w:rFonts w:eastAsiaTheme="minorEastAsia"/>
        </w:rPr>
      </w:pPr>
      <w:r>
        <w:rPr>
          <w:rFonts w:eastAsiaTheme="minorEastAsia"/>
        </w:rPr>
        <w:t>Resultado:</w:t>
      </w:r>
      <w:bookmarkStart w:id="0" w:name="_GoBack"/>
      <w:bookmarkEnd w:id="0"/>
    </w:p>
    <w:p w:rsidR="001C52BA" w:rsidRDefault="001C52BA" w:rsidP="00B105E5">
      <w:pPr>
        <w:pStyle w:val="Prrafodelista"/>
      </w:pPr>
    </w:p>
    <w:p w:rsidR="001C52BA" w:rsidRDefault="001C52BA" w:rsidP="00B105E5">
      <w:pPr>
        <w:pStyle w:val="Prrafodelista"/>
      </w:pPr>
      <w:r>
        <w:t xml:space="preserve">Indica </w:t>
      </w:r>
      <w:r w:rsidRPr="001C52BA">
        <w:t xml:space="preserve"> que la rotación del inventario durante el </w:t>
      </w:r>
      <w:r w:rsidR="00A35C17">
        <w:t>trimestre</w:t>
      </w:r>
      <w:r w:rsidRPr="001C52BA">
        <w:t xml:space="preserve"> fue de </w:t>
      </w:r>
      <w:r w:rsidRPr="001C52BA">
        <w:rPr>
          <w:i/>
        </w:rPr>
        <w:t>x</w:t>
      </w:r>
      <w:r w:rsidRPr="001C52BA">
        <w:t xml:space="preserve"> veces, o dicho de otra forma: los </w:t>
      </w:r>
      <w:r>
        <w:t>productos</w:t>
      </w:r>
      <w:r w:rsidRPr="001C52BA">
        <w:t xml:space="preserve"> se vendieron o rotaron cada </w:t>
      </w:r>
      <w:r w:rsidRPr="001C52BA">
        <w:rPr>
          <w:i/>
        </w:rPr>
        <w:t xml:space="preserve">[total días </w:t>
      </w:r>
      <w:r>
        <w:rPr>
          <w:i/>
        </w:rPr>
        <w:t>que tiene el</w:t>
      </w:r>
      <w:r w:rsidRPr="001C52BA">
        <w:rPr>
          <w:i/>
        </w:rPr>
        <w:t xml:space="preserve"> </w:t>
      </w:r>
      <w:r w:rsidR="00A35C17">
        <w:rPr>
          <w:i/>
        </w:rPr>
        <w:t>trimestre</w:t>
      </w:r>
      <w:r w:rsidRPr="001C52BA">
        <w:rPr>
          <w:i/>
        </w:rPr>
        <w:t>/x]</w:t>
      </w:r>
      <w:r w:rsidRPr="001C52BA">
        <w:t xml:space="preserve"> </w:t>
      </w:r>
      <w:r>
        <w:t>días</w:t>
      </w:r>
      <w:r w:rsidRPr="001C52BA">
        <w:t>. L</w:t>
      </w:r>
      <w:r>
        <w:t>o</w:t>
      </w:r>
      <w:r w:rsidRPr="001C52BA">
        <w:t xml:space="preserve">s </w:t>
      </w:r>
      <w:r>
        <w:t>productos</w:t>
      </w:r>
      <w:r w:rsidRPr="001C52BA">
        <w:t xml:space="preserve"> permanecieron </w:t>
      </w:r>
      <w:r w:rsidRPr="001C52BA">
        <w:rPr>
          <w:i/>
        </w:rPr>
        <w:t xml:space="preserve">[total días </w:t>
      </w:r>
      <w:r>
        <w:rPr>
          <w:i/>
        </w:rPr>
        <w:t xml:space="preserve">que tiene el </w:t>
      </w:r>
      <w:r w:rsidR="00A35C17">
        <w:rPr>
          <w:i/>
        </w:rPr>
        <w:t>trimestre</w:t>
      </w:r>
      <w:r w:rsidRPr="001C52BA">
        <w:rPr>
          <w:i/>
        </w:rPr>
        <w:t>/x]</w:t>
      </w:r>
      <w:r w:rsidRPr="001C52BA">
        <w:t xml:space="preserve"> </w:t>
      </w:r>
      <w:r>
        <w:t>días</w:t>
      </w:r>
      <w:r w:rsidRPr="001C52BA">
        <w:t xml:space="preserve"> en el </w:t>
      </w:r>
      <w:r>
        <w:t>[local</w:t>
      </w:r>
      <w:r w:rsidRPr="001C52BA">
        <w:t xml:space="preserve"> </w:t>
      </w:r>
      <w:r>
        <w:t xml:space="preserve"> o parque] </w:t>
      </w:r>
      <w:r w:rsidRPr="001C52BA">
        <w:t>antes de ser vendid</w:t>
      </w:r>
      <w:r>
        <w:t>o</w:t>
      </w:r>
      <w:r w:rsidRPr="001C52BA">
        <w:t>s.</w:t>
      </w:r>
    </w:p>
    <w:p w:rsidR="00D42DBE" w:rsidRDefault="00D42DBE" w:rsidP="00B105E5">
      <w:pPr>
        <w:pStyle w:val="Prrafodelista"/>
      </w:pPr>
    </w:p>
    <w:p w:rsidR="00D42DBE" w:rsidRDefault="00D42DBE" w:rsidP="00D42DBE">
      <w:pPr>
        <w:pStyle w:val="Prrafodelista"/>
      </w:pPr>
      <w:r>
        <w:t>KPI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1 -&gt; Si el coeficiente de rotación .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0-&gt; Si el aumento de ventas da por encima de 0.</w:t>
      </w:r>
    </w:p>
    <w:p w:rsidR="00D42DBE" w:rsidRDefault="00D42DBE" w:rsidP="00D42DBE">
      <w:pPr>
        <w:pStyle w:val="Prrafodelista"/>
        <w:numPr>
          <w:ilvl w:val="0"/>
          <w:numId w:val="1"/>
        </w:numPr>
      </w:pPr>
      <w:r>
        <w:t>-1-&gt; Si resultado de negativo.</w:t>
      </w:r>
    </w:p>
    <w:p w:rsidR="00D42DBE" w:rsidRDefault="00D42DBE" w:rsidP="00B105E5">
      <w:pPr>
        <w:pStyle w:val="Prrafodelista"/>
      </w:pPr>
    </w:p>
    <w:sectPr w:rsidR="00D4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56DE5"/>
    <w:multiLevelType w:val="hybridMultilevel"/>
    <w:tmpl w:val="6E0AFF1A"/>
    <w:lvl w:ilvl="0" w:tplc="F904B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114A6"/>
    <w:multiLevelType w:val="hybridMultilevel"/>
    <w:tmpl w:val="EC9251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32"/>
    <w:rsid w:val="00164A4D"/>
    <w:rsid w:val="001C52BA"/>
    <w:rsid w:val="004B6DF7"/>
    <w:rsid w:val="00777BFF"/>
    <w:rsid w:val="008B3FF9"/>
    <w:rsid w:val="00962C33"/>
    <w:rsid w:val="00A35C17"/>
    <w:rsid w:val="00AC36F2"/>
    <w:rsid w:val="00B105E5"/>
    <w:rsid w:val="00D32032"/>
    <w:rsid w:val="00D42DBE"/>
    <w:rsid w:val="00FA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9AEBE8-D3B4-4C9F-8118-65969559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5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105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2016-11-22T23:44:00Z</dcterms:created>
  <dcterms:modified xsi:type="dcterms:W3CDTF">2016-11-24T02:04:00Z</dcterms:modified>
</cp:coreProperties>
</file>